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C0CD6" w14:textId="77777777" w:rsidR="576062CF" w:rsidRPr="007F7CC6" w:rsidRDefault="576062CF" w:rsidP="007F7CC6">
      <w:pPr>
        <w:rPr>
          <w:rFonts w:ascii="Times New Roman" w:hAnsi="Times New Roman" w:cs="Times New Roman"/>
          <w:sz w:val="24"/>
          <w:szCs w:val="24"/>
        </w:rPr>
      </w:pPr>
    </w:p>
    <w:p w14:paraId="42756481" w14:textId="77777777" w:rsidR="576062CF" w:rsidRPr="007F7CC6" w:rsidRDefault="576062CF" w:rsidP="007F7CC6">
      <w:pPr>
        <w:rPr>
          <w:rFonts w:ascii="Times New Roman" w:hAnsi="Times New Roman" w:cs="Times New Roman"/>
          <w:sz w:val="24"/>
          <w:szCs w:val="24"/>
        </w:rPr>
      </w:pPr>
    </w:p>
    <w:p w14:paraId="2C9D7EF5" w14:textId="77777777" w:rsidR="576062CF" w:rsidRPr="007F7CC6" w:rsidRDefault="576062CF" w:rsidP="007F7CC6">
      <w:pPr>
        <w:rPr>
          <w:rFonts w:ascii="Times New Roman" w:hAnsi="Times New Roman" w:cs="Times New Roman"/>
          <w:sz w:val="24"/>
          <w:szCs w:val="24"/>
        </w:rPr>
      </w:pPr>
    </w:p>
    <w:p w14:paraId="311C4B88" w14:textId="77777777" w:rsidR="576062CF" w:rsidRPr="007F7CC6" w:rsidRDefault="576062CF" w:rsidP="007F7CC6">
      <w:pPr>
        <w:rPr>
          <w:rFonts w:ascii="Times New Roman" w:hAnsi="Times New Roman" w:cs="Times New Roman"/>
          <w:sz w:val="24"/>
          <w:szCs w:val="24"/>
        </w:rPr>
      </w:pPr>
    </w:p>
    <w:p w14:paraId="258A61AC" w14:textId="0DFE6E5C" w:rsidR="576062CF" w:rsidRPr="007F7CC6" w:rsidRDefault="007F7CC6" w:rsidP="007F7CC6">
      <w:pPr>
        <w:pStyle w:val="Title"/>
        <w:rPr>
          <w:rFonts w:ascii="Times New Roman" w:hAnsi="Times New Roman" w:cs="Times New Roman"/>
          <w:sz w:val="24"/>
          <w:szCs w:val="24"/>
        </w:rPr>
      </w:pPr>
      <w:r w:rsidRPr="007F7CC6">
        <w:rPr>
          <w:rFonts w:ascii="Times New Roman" w:hAnsi="Times New Roman" w:cs="Times New Roman"/>
          <w:sz w:val="24"/>
          <w:szCs w:val="24"/>
        </w:rPr>
        <w:t>Project One</w:t>
      </w:r>
      <w:r w:rsidR="576062CF" w:rsidRPr="007F7CC6">
        <w:rPr>
          <w:rFonts w:ascii="Times New Roman" w:hAnsi="Times New Roman" w:cs="Times New Roman"/>
          <w:sz w:val="24"/>
          <w:szCs w:val="24"/>
        </w:rPr>
        <w:t xml:space="preserve"> </w:t>
      </w:r>
    </w:p>
    <w:p w14:paraId="2FEA6425" w14:textId="77777777" w:rsidR="00B7752B" w:rsidRPr="007F7CC6" w:rsidRDefault="00B7752B" w:rsidP="007F7CC6">
      <w:pPr>
        <w:pStyle w:val="Subtitle"/>
        <w:rPr>
          <w:rFonts w:ascii="Times New Roman" w:hAnsi="Times New Roman" w:cs="Times New Roman"/>
          <w:sz w:val="24"/>
          <w:szCs w:val="24"/>
        </w:rPr>
      </w:pPr>
    </w:p>
    <w:p w14:paraId="31985F34" w14:textId="728F3FEC" w:rsidR="00FD478C" w:rsidRPr="007F7CC6" w:rsidRDefault="00B7752B" w:rsidP="007F7CC6">
      <w:pPr>
        <w:pStyle w:val="Subtitle"/>
        <w:rPr>
          <w:rFonts w:ascii="Times New Roman" w:hAnsi="Times New Roman" w:cs="Times New Roman"/>
          <w:sz w:val="24"/>
          <w:szCs w:val="24"/>
        </w:rPr>
      </w:pPr>
      <w:r w:rsidRPr="007F7CC6">
        <w:rPr>
          <w:rFonts w:ascii="Times New Roman" w:hAnsi="Times New Roman" w:cs="Times New Roman"/>
          <w:sz w:val="24"/>
          <w:szCs w:val="24"/>
        </w:rPr>
        <w:t>Jimmy Ferchak</w:t>
      </w:r>
    </w:p>
    <w:p w14:paraId="3D891453" w14:textId="0CF6D03E" w:rsidR="00FD478C" w:rsidRPr="007F7CC6" w:rsidRDefault="00B7752B" w:rsidP="007F7CC6">
      <w:pPr>
        <w:pStyle w:val="Subtitle"/>
        <w:rPr>
          <w:rFonts w:ascii="Times New Roman" w:hAnsi="Times New Roman" w:cs="Times New Roman"/>
          <w:sz w:val="24"/>
          <w:szCs w:val="24"/>
        </w:rPr>
      </w:pPr>
      <w:r w:rsidRPr="007F7CC6">
        <w:rPr>
          <w:rFonts w:ascii="Times New Roman" w:hAnsi="Times New Roman" w:cs="Times New Roman"/>
          <w:sz w:val="24"/>
          <w:szCs w:val="24"/>
        </w:rPr>
        <w:t>Southern New Hampshire University</w:t>
      </w:r>
      <w:r w:rsidR="00FD478C" w:rsidRPr="007F7CC6">
        <w:rPr>
          <w:rFonts w:ascii="Times New Roman" w:hAnsi="Times New Roman" w:cs="Times New Roman"/>
          <w:sz w:val="24"/>
          <w:szCs w:val="24"/>
        </w:rPr>
        <w:t xml:space="preserve"> </w:t>
      </w:r>
    </w:p>
    <w:p w14:paraId="4EDD841A" w14:textId="7E0CE811" w:rsidR="00FD478C" w:rsidRPr="007F7CC6" w:rsidRDefault="00B7752B" w:rsidP="007F7CC6">
      <w:pPr>
        <w:pStyle w:val="Subtitle"/>
        <w:rPr>
          <w:rFonts w:ascii="Times New Roman" w:hAnsi="Times New Roman" w:cs="Times New Roman"/>
          <w:sz w:val="24"/>
          <w:szCs w:val="24"/>
        </w:rPr>
      </w:pPr>
      <w:r w:rsidRPr="007F7CC6">
        <w:rPr>
          <w:rFonts w:ascii="Times New Roman" w:hAnsi="Times New Roman" w:cs="Times New Roman"/>
          <w:sz w:val="24"/>
          <w:szCs w:val="24"/>
        </w:rPr>
        <w:t>CS370:</w:t>
      </w:r>
      <w:r w:rsidR="00FD478C" w:rsidRPr="007F7CC6">
        <w:rPr>
          <w:rFonts w:ascii="Times New Roman" w:hAnsi="Times New Roman" w:cs="Times New Roman"/>
          <w:sz w:val="24"/>
          <w:szCs w:val="24"/>
        </w:rPr>
        <w:t xml:space="preserve"> </w:t>
      </w:r>
      <w:r w:rsidRPr="007F7CC6">
        <w:rPr>
          <w:rFonts w:ascii="Times New Roman" w:hAnsi="Times New Roman" w:cs="Times New Roman"/>
          <w:sz w:val="24"/>
          <w:szCs w:val="24"/>
        </w:rPr>
        <w:t>Current/Emerging Trends in Computer Science</w:t>
      </w:r>
      <w:r w:rsidR="00FD478C" w:rsidRPr="007F7CC6">
        <w:rPr>
          <w:rFonts w:ascii="Times New Roman" w:hAnsi="Times New Roman" w:cs="Times New Roman"/>
          <w:sz w:val="24"/>
          <w:szCs w:val="24"/>
        </w:rPr>
        <w:t xml:space="preserve"> </w:t>
      </w:r>
    </w:p>
    <w:p w14:paraId="2321AC05" w14:textId="77777777" w:rsidR="576062CF" w:rsidRPr="007F7CC6" w:rsidRDefault="576062CF" w:rsidP="007F7CC6">
      <w:pPr>
        <w:rPr>
          <w:rFonts w:ascii="Times New Roman" w:hAnsi="Times New Roman" w:cs="Times New Roman"/>
          <w:sz w:val="24"/>
          <w:szCs w:val="24"/>
        </w:rPr>
      </w:pPr>
    </w:p>
    <w:p w14:paraId="5DD0F5BC" w14:textId="77777777" w:rsidR="717E282B" w:rsidRPr="007F7CC6" w:rsidRDefault="717E282B" w:rsidP="007F7CC6">
      <w:pPr>
        <w:rPr>
          <w:rFonts w:ascii="Times New Roman" w:hAnsi="Times New Roman" w:cs="Times New Roman"/>
          <w:sz w:val="24"/>
          <w:szCs w:val="24"/>
        </w:rPr>
      </w:pPr>
    </w:p>
    <w:p w14:paraId="347016CC" w14:textId="77777777" w:rsidR="717E282B" w:rsidRPr="007F7CC6" w:rsidRDefault="717E282B" w:rsidP="007F7CC6">
      <w:pPr>
        <w:rPr>
          <w:rFonts w:ascii="Times New Roman" w:hAnsi="Times New Roman" w:cs="Times New Roman"/>
          <w:sz w:val="24"/>
          <w:szCs w:val="24"/>
        </w:rPr>
      </w:pPr>
    </w:p>
    <w:p w14:paraId="4B27605B" w14:textId="77777777" w:rsidR="717E282B" w:rsidRPr="007F7CC6" w:rsidRDefault="717E282B" w:rsidP="007F7CC6">
      <w:pPr>
        <w:rPr>
          <w:rFonts w:ascii="Times New Roman" w:hAnsi="Times New Roman" w:cs="Times New Roman"/>
          <w:sz w:val="24"/>
          <w:szCs w:val="24"/>
        </w:rPr>
      </w:pPr>
    </w:p>
    <w:p w14:paraId="40A87181" w14:textId="77777777" w:rsidR="717E282B" w:rsidRPr="007F7CC6" w:rsidRDefault="717E282B" w:rsidP="007F7CC6">
      <w:pPr>
        <w:rPr>
          <w:rFonts w:ascii="Times New Roman" w:hAnsi="Times New Roman" w:cs="Times New Roman"/>
          <w:sz w:val="24"/>
          <w:szCs w:val="24"/>
        </w:rPr>
      </w:pPr>
    </w:p>
    <w:p w14:paraId="191731AA" w14:textId="77777777" w:rsidR="709762D6" w:rsidRPr="007F7CC6" w:rsidRDefault="709762D6" w:rsidP="007F7CC6">
      <w:pPr>
        <w:rPr>
          <w:rFonts w:ascii="Times New Roman" w:hAnsi="Times New Roman" w:cs="Times New Roman"/>
          <w:sz w:val="24"/>
          <w:szCs w:val="24"/>
        </w:rPr>
      </w:pPr>
    </w:p>
    <w:p w14:paraId="29D90B65" w14:textId="77777777" w:rsidR="709762D6" w:rsidRPr="007F7CC6" w:rsidRDefault="709762D6" w:rsidP="007F7CC6">
      <w:pPr>
        <w:rPr>
          <w:rFonts w:ascii="Times New Roman" w:hAnsi="Times New Roman" w:cs="Times New Roman"/>
          <w:sz w:val="24"/>
          <w:szCs w:val="24"/>
        </w:rPr>
      </w:pPr>
    </w:p>
    <w:p w14:paraId="0696E3DB" w14:textId="77777777" w:rsidR="717E282B" w:rsidRPr="007F7CC6" w:rsidRDefault="717E282B" w:rsidP="007F7CC6">
      <w:pPr>
        <w:rPr>
          <w:rFonts w:ascii="Times New Roman" w:hAnsi="Times New Roman" w:cs="Times New Roman"/>
          <w:sz w:val="24"/>
          <w:szCs w:val="24"/>
        </w:rPr>
      </w:pPr>
    </w:p>
    <w:p w14:paraId="65B00AF1" w14:textId="77777777" w:rsidR="5643BF48" w:rsidRPr="007F7CC6" w:rsidRDefault="5643BF48" w:rsidP="007F7CC6">
      <w:pPr>
        <w:rPr>
          <w:rFonts w:ascii="Times New Roman" w:hAnsi="Times New Roman" w:cs="Times New Roman"/>
          <w:sz w:val="24"/>
          <w:szCs w:val="24"/>
        </w:rPr>
      </w:pPr>
    </w:p>
    <w:p w14:paraId="2DA0BD35" w14:textId="77777777" w:rsidR="733B038C" w:rsidRPr="007F7CC6" w:rsidRDefault="733B038C" w:rsidP="007F7CC6">
      <w:pPr>
        <w:rPr>
          <w:rFonts w:ascii="Times New Roman" w:hAnsi="Times New Roman" w:cs="Times New Roman"/>
          <w:sz w:val="24"/>
          <w:szCs w:val="24"/>
        </w:rPr>
      </w:pPr>
    </w:p>
    <w:p w14:paraId="11FCFFE2" w14:textId="095A6296" w:rsidR="576062CF" w:rsidRPr="007F7CC6" w:rsidRDefault="576062CF" w:rsidP="007F7CC6">
      <w:pPr>
        <w:rPr>
          <w:rFonts w:ascii="Times New Roman" w:hAnsi="Times New Roman" w:cs="Times New Roman"/>
          <w:sz w:val="24"/>
          <w:szCs w:val="24"/>
        </w:rPr>
      </w:pPr>
      <w:r w:rsidRPr="007F7CC6">
        <w:rPr>
          <w:rFonts w:ascii="Times New Roman" w:hAnsi="Times New Roman" w:cs="Times New Roman"/>
          <w:sz w:val="24"/>
          <w:szCs w:val="24"/>
        </w:rPr>
        <w:br w:type="page"/>
      </w:r>
    </w:p>
    <w:p w14:paraId="55216188" w14:textId="4564CD4C" w:rsidR="00FB6369" w:rsidRPr="007F7CC6" w:rsidRDefault="00FB6369" w:rsidP="007F7CC6">
      <w:pPr>
        <w:pStyle w:val="SectionTitle"/>
        <w:rPr>
          <w:rFonts w:ascii="Times New Roman" w:hAnsi="Times New Roman" w:cs="Times New Roman"/>
          <w:sz w:val="24"/>
          <w:szCs w:val="24"/>
        </w:rPr>
      </w:pPr>
      <w:r w:rsidRPr="007F7CC6">
        <w:rPr>
          <w:rFonts w:ascii="Times New Roman" w:hAnsi="Times New Roman" w:cs="Times New Roman"/>
          <w:sz w:val="24"/>
          <w:szCs w:val="24"/>
        </w:rPr>
        <w:lastRenderedPageBreak/>
        <w:t>Neural Networks and How They Work</w:t>
      </w:r>
      <w:r w:rsidR="00500997" w:rsidRPr="007F7CC6">
        <w:rPr>
          <w:rFonts w:ascii="Times New Roman" w:hAnsi="Times New Roman" w:cs="Times New Roman"/>
          <w:sz w:val="24"/>
          <w:szCs w:val="24"/>
        </w:rPr>
        <w:t xml:space="preserve"> </w:t>
      </w:r>
    </w:p>
    <w:p w14:paraId="6680CB0F" w14:textId="46101E24" w:rsidR="00FB6369" w:rsidRPr="007F7CC6" w:rsidRDefault="00FB6369" w:rsidP="007F7CC6">
      <w:pPr>
        <w:rPr>
          <w:rFonts w:ascii="Times New Roman" w:hAnsi="Times New Roman" w:cs="Times New Roman"/>
          <w:sz w:val="24"/>
          <w:szCs w:val="24"/>
        </w:rPr>
      </w:pPr>
      <w:r w:rsidRPr="007F7CC6">
        <w:rPr>
          <w:rFonts w:ascii="Times New Roman" w:hAnsi="Times New Roman" w:cs="Times New Roman"/>
          <w:sz w:val="24"/>
          <w:szCs w:val="24"/>
        </w:rPr>
        <w:t xml:space="preserve">Neural Networks were first proposed in 1944 by Warren McCullough and Walter Pitts. </w:t>
      </w:r>
      <w:r w:rsidR="00DB7816" w:rsidRPr="007F7CC6">
        <w:rPr>
          <w:rFonts w:ascii="Times New Roman" w:hAnsi="Times New Roman" w:cs="Times New Roman"/>
          <w:sz w:val="24"/>
          <w:szCs w:val="24"/>
        </w:rPr>
        <w:t xml:space="preserve">Computational limitation of the time halted progress on neural networks. </w:t>
      </w:r>
      <w:r w:rsidR="008B1DF7" w:rsidRPr="007F7CC6">
        <w:rPr>
          <w:rFonts w:ascii="Times New Roman" w:hAnsi="Times New Roman" w:cs="Times New Roman"/>
          <w:sz w:val="24"/>
          <w:szCs w:val="24"/>
        </w:rPr>
        <w:t>Perceptrons</w:t>
      </w:r>
      <w:r w:rsidR="00DB7816" w:rsidRPr="007F7CC6">
        <w:rPr>
          <w:rFonts w:ascii="Times New Roman" w:hAnsi="Times New Roman" w:cs="Times New Roman"/>
          <w:sz w:val="24"/>
          <w:szCs w:val="24"/>
        </w:rPr>
        <w:t xml:space="preserve">, which are single-layer networks which solved issues that are solved linearly separately, defined the development of neural networks in the 1960s-1970s. </w:t>
      </w:r>
      <w:r w:rsidR="008B1DF7" w:rsidRPr="007F7CC6">
        <w:rPr>
          <w:rFonts w:ascii="Times New Roman" w:hAnsi="Times New Roman" w:cs="Times New Roman"/>
          <w:sz w:val="24"/>
          <w:szCs w:val="24"/>
        </w:rPr>
        <w:t xml:space="preserve"> In the 1980s multi-layer network training was finally made possible with the invention of the backpropagation method. It had an emphasis on learning through interconnected nodes. This method gained a lot of appeal due to the connectionism. Neural networks saw a boom in the 1990s with applications in image identification, finance, and other fields. Research in neural networks was in a rough patch due to increased computational costs and the inflation in expectations. Larger datasets, enhanced processing, and innovative structures caused a resurgence in neural networks in the 2000s. Deep learning, a neural network method has </w:t>
      </w:r>
      <w:r w:rsidR="00AF3EAD" w:rsidRPr="007F7CC6">
        <w:rPr>
          <w:rFonts w:ascii="Times New Roman" w:hAnsi="Times New Roman" w:cs="Times New Roman"/>
          <w:sz w:val="24"/>
          <w:szCs w:val="24"/>
        </w:rPr>
        <w:t>shown itself</w:t>
      </w:r>
      <w:r w:rsidR="008B1DF7" w:rsidRPr="007F7CC6">
        <w:rPr>
          <w:rFonts w:ascii="Times New Roman" w:hAnsi="Times New Roman" w:cs="Times New Roman"/>
          <w:sz w:val="24"/>
          <w:szCs w:val="24"/>
        </w:rPr>
        <w:t xml:space="preserve"> to be effective in </w:t>
      </w:r>
      <w:r w:rsidR="00AF3EAD" w:rsidRPr="007F7CC6">
        <w:rPr>
          <w:rFonts w:ascii="Times New Roman" w:hAnsi="Times New Roman" w:cs="Times New Roman"/>
          <w:sz w:val="24"/>
          <w:szCs w:val="24"/>
        </w:rPr>
        <w:t>several</w:t>
      </w:r>
      <w:r w:rsidR="008B1DF7" w:rsidRPr="007F7CC6">
        <w:rPr>
          <w:rFonts w:ascii="Times New Roman" w:hAnsi="Times New Roman" w:cs="Times New Roman"/>
          <w:sz w:val="24"/>
          <w:szCs w:val="24"/>
        </w:rPr>
        <w:t xml:space="preserve"> different fiends by utilizing multiple layers of nodes.</w:t>
      </w:r>
      <w:r w:rsidR="00AF3EAD" w:rsidRPr="007F7CC6">
        <w:rPr>
          <w:rFonts w:ascii="Times New Roman" w:hAnsi="Times New Roman" w:cs="Times New Roman"/>
          <w:sz w:val="24"/>
          <w:szCs w:val="24"/>
        </w:rPr>
        <w:t xml:space="preserve"> Deep learning has been dominating neural networks as of today. Convolutional neural networks and recurrent neural networks are two deep learning architectures that are dominating machine learning (</w:t>
      </w:r>
      <w:proofErr w:type="spellStart"/>
      <w:r w:rsidR="00AF3EAD" w:rsidRPr="007F7CC6">
        <w:rPr>
          <w:rFonts w:ascii="Times New Roman" w:hAnsi="Times New Roman" w:cs="Times New Roman"/>
          <w:sz w:val="24"/>
          <w:szCs w:val="24"/>
        </w:rPr>
        <w:t>Geeksforgeeks</w:t>
      </w:r>
      <w:proofErr w:type="spellEnd"/>
      <w:r w:rsidR="00AF3EAD" w:rsidRPr="007F7CC6">
        <w:rPr>
          <w:rFonts w:ascii="Times New Roman" w:hAnsi="Times New Roman" w:cs="Times New Roman"/>
          <w:sz w:val="24"/>
          <w:szCs w:val="24"/>
        </w:rPr>
        <w:t>, 2019).</w:t>
      </w:r>
    </w:p>
    <w:p w14:paraId="11B75D53" w14:textId="54C92C73" w:rsidR="00AF3EAD" w:rsidRPr="007F7CC6" w:rsidRDefault="00AF3EAD" w:rsidP="007F7CC6">
      <w:pPr>
        <w:rPr>
          <w:rFonts w:ascii="Times New Roman" w:hAnsi="Times New Roman" w:cs="Times New Roman"/>
          <w:sz w:val="24"/>
          <w:szCs w:val="24"/>
        </w:rPr>
      </w:pPr>
      <w:r w:rsidRPr="007F7CC6">
        <w:rPr>
          <w:rFonts w:ascii="Times New Roman" w:hAnsi="Times New Roman" w:cs="Times New Roman"/>
          <w:sz w:val="24"/>
          <w:szCs w:val="24"/>
        </w:rPr>
        <w:t>Neural networks work by extracting identifying features from data. The neural networks lack pre-programmed understanding at first.</w:t>
      </w:r>
      <w:r w:rsidR="004F2B52" w:rsidRPr="007F7CC6">
        <w:rPr>
          <w:rFonts w:ascii="Times New Roman" w:hAnsi="Times New Roman" w:cs="Times New Roman"/>
          <w:sz w:val="24"/>
          <w:szCs w:val="24"/>
        </w:rPr>
        <w:t xml:space="preserve"> The network makes connections between neurons, which receive inputs determined by thresholds and activation functions. The connections use weights and biases which regulate information transfer.</w:t>
      </w:r>
      <w:r w:rsidR="006F4436" w:rsidRPr="007F7CC6">
        <w:rPr>
          <w:rFonts w:ascii="Times New Roman" w:hAnsi="Times New Roman" w:cs="Times New Roman"/>
          <w:sz w:val="24"/>
          <w:szCs w:val="24"/>
        </w:rPr>
        <w:t xml:space="preserve"> Neural networks take in data inputs which are then multiplied by adjusting weights. Once the inputs are adjusted in the input layer they are then passed through hidden layers. The network, through training, then learns to notice patterns indicating the wanted output or classification of data. These results are stored in the </w:t>
      </w:r>
      <w:r w:rsidR="006F4436" w:rsidRPr="007F7CC6">
        <w:rPr>
          <w:rFonts w:ascii="Times New Roman" w:hAnsi="Times New Roman" w:cs="Times New Roman"/>
          <w:sz w:val="24"/>
          <w:szCs w:val="24"/>
        </w:rPr>
        <w:lastRenderedPageBreak/>
        <w:t xml:space="preserve">output layer. The output layer then gets its </w:t>
      </w:r>
      <w:r w:rsidR="007F7CC6" w:rsidRPr="007F7CC6">
        <w:rPr>
          <w:rFonts w:ascii="Times New Roman" w:hAnsi="Times New Roman" w:cs="Times New Roman"/>
          <w:sz w:val="24"/>
          <w:szCs w:val="24"/>
        </w:rPr>
        <w:t>weight</w:t>
      </w:r>
      <w:r w:rsidR="006F4436" w:rsidRPr="007F7CC6">
        <w:rPr>
          <w:rFonts w:ascii="Times New Roman" w:hAnsi="Times New Roman" w:cs="Times New Roman"/>
          <w:sz w:val="24"/>
          <w:szCs w:val="24"/>
        </w:rPr>
        <w:t xml:space="preserve"> adjusted through backpropagation</w:t>
      </w:r>
      <w:r w:rsidR="007F7CC6" w:rsidRPr="007F7CC6">
        <w:rPr>
          <w:rFonts w:ascii="Times New Roman" w:hAnsi="Times New Roman" w:cs="Times New Roman"/>
          <w:sz w:val="24"/>
          <w:szCs w:val="24"/>
        </w:rPr>
        <w:t xml:space="preserve"> </w:t>
      </w:r>
      <w:r w:rsidR="007F7CC6" w:rsidRPr="007F7CC6">
        <w:rPr>
          <w:rFonts w:ascii="Times New Roman" w:hAnsi="Times New Roman" w:cs="Times New Roman"/>
          <w:sz w:val="24"/>
          <w:szCs w:val="24"/>
        </w:rPr>
        <w:t>(</w:t>
      </w:r>
      <w:proofErr w:type="spellStart"/>
      <w:r w:rsidR="007F7CC6" w:rsidRPr="007F7CC6">
        <w:rPr>
          <w:rFonts w:ascii="Times New Roman" w:hAnsi="Times New Roman" w:cs="Times New Roman"/>
          <w:sz w:val="24"/>
          <w:szCs w:val="24"/>
        </w:rPr>
        <w:t>Geeksforgeeks</w:t>
      </w:r>
      <w:proofErr w:type="spellEnd"/>
      <w:r w:rsidR="007F7CC6" w:rsidRPr="007F7CC6">
        <w:rPr>
          <w:rFonts w:ascii="Times New Roman" w:hAnsi="Times New Roman" w:cs="Times New Roman"/>
          <w:sz w:val="24"/>
          <w:szCs w:val="24"/>
        </w:rPr>
        <w:t>, 2019).</w:t>
      </w:r>
    </w:p>
    <w:p w14:paraId="30728B9D" w14:textId="094B9173" w:rsidR="007F7CC6" w:rsidRDefault="007F7CC6" w:rsidP="007F7CC6">
      <w:pPr>
        <w:pStyle w:val="Heading1"/>
        <w:rPr>
          <w:rFonts w:ascii="Times New Roman" w:hAnsi="Times New Roman" w:cs="Times New Roman"/>
          <w:sz w:val="24"/>
          <w:szCs w:val="24"/>
        </w:rPr>
      </w:pPr>
      <w:r w:rsidRPr="007F7CC6">
        <w:rPr>
          <w:rFonts w:ascii="Times New Roman" w:hAnsi="Times New Roman" w:cs="Times New Roman"/>
          <w:sz w:val="24"/>
          <w:szCs w:val="24"/>
        </w:rPr>
        <w:t>Personalization</w:t>
      </w:r>
      <w:r w:rsidR="576062CF" w:rsidRPr="007F7CC6">
        <w:rPr>
          <w:rFonts w:ascii="Times New Roman" w:hAnsi="Times New Roman" w:cs="Times New Roman"/>
          <w:sz w:val="24"/>
          <w:szCs w:val="24"/>
        </w:rPr>
        <w:t xml:space="preserve"> </w:t>
      </w:r>
    </w:p>
    <w:p w14:paraId="2B0EC415" w14:textId="5B78A39F" w:rsidR="007F7CC6" w:rsidRPr="007F7CC6" w:rsidRDefault="002861EE" w:rsidP="00202DF6">
      <w:pPr>
        <w:rPr>
          <w:rFonts w:ascii="Times New Roman" w:hAnsi="Times New Roman" w:cs="Times New Roman"/>
          <w:sz w:val="24"/>
          <w:szCs w:val="24"/>
        </w:rPr>
      </w:pPr>
      <w:r>
        <w:rPr>
          <w:rFonts w:ascii="Times New Roman" w:hAnsi="Times New Roman" w:cs="Times New Roman"/>
          <w:sz w:val="24"/>
          <w:szCs w:val="24"/>
        </w:rPr>
        <w:t>Deep learning and Neural Networks can be used to create personalization for each individual user. An example of this</w:t>
      </w:r>
      <w:r w:rsidR="004F68BA">
        <w:rPr>
          <w:rFonts w:ascii="Times New Roman" w:hAnsi="Times New Roman" w:cs="Times New Roman"/>
          <w:sz w:val="24"/>
          <w:szCs w:val="24"/>
        </w:rPr>
        <w:t xml:space="preserve"> is how search engines and other online platforms hare able to understand the user’s interests based on their internet history and personalize ads and their experience</w:t>
      </w:r>
      <w:r w:rsidR="00D33A59">
        <w:rPr>
          <w:rFonts w:ascii="Times New Roman" w:hAnsi="Times New Roman" w:cs="Times New Roman"/>
          <w:sz w:val="24"/>
          <w:szCs w:val="24"/>
        </w:rPr>
        <w:t xml:space="preserve"> </w:t>
      </w:r>
      <w:r w:rsidR="00D33A59" w:rsidRPr="00D33A59">
        <w:rPr>
          <w:rFonts w:ascii="Times New Roman" w:hAnsi="Times New Roman" w:cs="Times New Roman"/>
          <w:sz w:val="24"/>
          <w:szCs w:val="24"/>
        </w:rPr>
        <w:t>(“How Deep Learning Works and How It’s Used to Create Personalised Recommendations,” 2023)</w:t>
      </w:r>
      <w:r w:rsidR="00D33A59">
        <w:rPr>
          <w:rFonts w:ascii="Times New Roman" w:hAnsi="Times New Roman" w:cs="Times New Roman"/>
          <w:sz w:val="24"/>
          <w:szCs w:val="24"/>
        </w:rPr>
        <w:t>. Ethical concerns may arise due to this attempt at personalization. If an equal amount of data from different races of people are not put into the network, biases may arise and cause the application to create wrong/unhelpful results. If the creators of the neural network</w:t>
      </w:r>
      <w:r w:rsidR="00CF7786">
        <w:rPr>
          <w:rFonts w:ascii="Times New Roman" w:hAnsi="Times New Roman" w:cs="Times New Roman"/>
          <w:sz w:val="24"/>
          <w:szCs w:val="24"/>
        </w:rPr>
        <w:t xml:space="preserve"> take data without the user’s consent, the user may feel that their privacy was compromised. If the model used for the neural network </w:t>
      </w:r>
      <w:r w:rsidR="00202DF6">
        <w:rPr>
          <w:rFonts w:ascii="Times New Roman" w:hAnsi="Times New Roman" w:cs="Times New Roman"/>
          <w:sz w:val="24"/>
          <w:szCs w:val="24"/>
        </w:rPr>
        <w:t>is</w:t>
      </w:r>
      <w:r w:rsidR="00CF7786">
        <w:rPr>
          <w:rFonts w:ascii="Times New Roman" w:hAnsi="Times New Roman" w:cs="Times New Roman"/>
          <w:sz w:val="24"/>
          <w:szCs w:val="24"/>
        </w:rPr>
        <w:t xml:space="preserve"> not transparent o</w:t>
      </w:r>
      <w:r w:rsidR="00202DF6">
        <w:rPr>
          <w:rFonts w:ascii="Times New Roman" w:hAnsi="Times New Roman" w:cs="Times New Roman"/>
          <w:sz w:val="24"/>
          <w:szCs w:val="24"/>
        </w:rPr>
        <w:t>r</w:t>
      </w:r>
      <w:r w:rsidR="00CF7786">
        <w:rPr>
          <w:rFonts w:ascii="Times New Roman" w:hAnsi="Times New Roman" w:cs="Times New Roman"/>
          <w:sz w:val="24"/>
          <w:szCs w:val="24"/>
        </w:rPr>
        <w:t xml:space="preserve"> explainable, there can be ethical concerns, especially when it comes to neural networks used in healthcare, criminal justice, or finance</w:t>
      </w:r>
      <w:r w:rsidR="00202DF6">
        <w:rPr>
          <w:rFonts w:ascii="Times New Roman" w:hAnsi="Times New Roman" w:cs="Times New Roman"/>
          <w:sz w:val="24"/>
          <w:szCs w:val="24"/>
        </w:rPr>
        <w:t xml:space="preserve"> </w:t>
      </w:r>
      <w:r w:rsidR="00202DF6" w:rsidRPr="00202DF6">
        <w:rPr>
          <w:rFonts w:ascii="Times New Roman" w:hAnsi="Times New Roman" w:cs="Times New Roman"/>
          <w:sz w:val="24"/>
          <w:szCs w:val="24"/>
        </w:rPr>
        <w:t>(</w:t>
      </w:r>
      <w:r w:rsidR="00202DF6" w:rsidRPr="00202DF6">
        <w:rPr>
          <w:rFonts w:ascii="Times New Roman" w:hAnsi="Times New Roman" w:cs="Times New Roman"/>
          <w:i/>
          <w:iCs/>
          <w:sz w:val="24"/>
          <w:szCs w:val="24"/>
        </w:rPr>
        <w:t>Ethics</w:t>
      </w:r>
      <w:r w:rsidR="00202DF6" w:rsidRPr="00202DF6">
        <w:rPr>
          <w:rFonts w:ascii="Times New Roman" w:hAnsi="Times New Roman" w:cs="Times New Roman"/>
          <w:sz w:val="24"/>
          <w:szCs w:val="24"/>
        </w:rPr>
        <w:t>, 2021)</w:t>
      </w:r>
      <w:r w:rsidR="00CF7786">
        <w:rPr>
          <w:rFonts w:ascii="Times New Roman" w:hAnsi="Times New Roman" w:cs="Times New Roman"/>
          <w:sz w:val="24"/>
          <w:szCs w:val="24"/>
        </w:rPr>
        <w:t>.</w:t>
      </w:r>
    </w:p>
    <w:p w14:paraId="56114D90" w14:textId="264C0E26" w:rsidR="007F7CC6" w:rsidRPr="007F7CC6" w:rsidRDefault="007F7CC6" w:rsidP="007F7CC6">
      <w:pPr>
        <w:pStyle w:val="Heading2"/>
        <w:jc w:val="center"/>
        <w:rPr>
          <w:rFonts w:ascii="Times New Roman" w:hAnsi="Times New Roman" w:cs="Times New Roman"/>
          <w:sz w:val="24"/>
          <w:szCs w:val="24"/>
        </w:rPr>
      </w:pPr>
      <w:r w:rsidRPr="007F7CC6">
        <w:rPr>
          <w:rFonts w:ascii="Times New Roman" w:hAnsi="Times New Roman" w:cs="Times New Roman"/>
          <w:sz w:val="24"/>
          <w:szCs w:val="24"/>
        </w:rPr>
        <w:t>GDPR</w:t>
      </w:r>
      <w:r w:rsidR="00436486">
        <w:rPr>
          <w:rFonts w:ascii="Times New Roman" w:hAnsi="Times New Roman" w:cs="Times New Roman"/>
          <w:sz w:val="24"/>
          <w:szCs w:val="24"/>
        </w:rPr>
        <w:t xml:space="preserve"> and Proposed Adaptations</w:t>
      </w:r>
    </w:p>
    <w:p w14:paraId="4659D740" w14:textId="002F7121" w:rsidR="007F7CC6" w:rsidRPr="007F7CC6" w:rsidRDefault="007F7CC6" w:rsidP="007F2662">
      <w:pPr>
        <w:rPr>
          <w:rFonts w:ascii="Times New Roman" w:hAnsi="Times New Roman" w:cs="Times New Roman"/>
          <w:sz w:val="24"/>
          <w:szCs w:val="24"/>
        </w:rPr>
      </w:pPr>
      <w:r w:rsidRPr="007F7CC6">
        <w:rPr>
          <w:rFonts w:ascii="Times New Roman" w:hAnsi="Times New Roman" w:cs="Times New Roman"/>
          <w:sz w:val="24"/>
          <w:szCs w:val="24"/>
        </w:rPr>
        <w:t xml:space="preserve"> </w:t>
      </w:r>
      <w:r w:rsidR="00202DF6">
        <w:rPr>
          <w:rFonts w:ascii="Times New Roman" w:hAnsi="Times New Roman" w:cs="Times New Roman"/>
          <w:sz w:val="24"/>
          <w:szCs w:val="24"/>
        </w:rPr>
        <w:t xml:space="preserve">The General Data Protection Regulation </w:t>
      </w:r>
      <w:r w:rsidR="000C6F96">
        <w:rPr>
          <w:rFonts w:ascii="Times New Roman" w:hAnsi="Times New Roman" w:cs="Times New Roman"/>
          <w:sz w:val="24"/>
          <w:szCs w:val="24"/>
        </w:rPr>
        <w:t xml:space="preserve">affects neural network creators as they must abide by certain rules. </w:t>
      </w:r>
      <w:r w:rsidR="007F2662">
        <w:rPr>
          <w:rFonts w:ascii="Times New Roman" w:hAnsi="Times New Roman" w:cs="Times New Roman"/>
          <w:sz w:val="24"/>
          <w:szCs w:val="24"/>
        </w:rPr>
        <w:t xml:space="preserve">GDPR has caused businesses to have an exodus in subscribers for products. </w:t>
      </w:r>
      <w:r w:rsidR="000C6F96">
        <w:rPr>
          <w:rFonts w:ascii="Times New Roman" w:hAnsi="Times New Roman" w:cs="Times New Roman"/>
          <w:sz w:val="24"/>
          <w:szCs w:val="24"/>
        </w:rPr>
        <w:t xml:space="preserve">GDPR requires that a company or developer </w:t>
      </w:r>
      <w:r w:rsidR="00BF0E69">
        <w:rPr>
          <w:rFonts w:ascii="Times New Roman" w:hAnsi="Times New Roman" w:cs="Times New Roman"/>
          <w:sz w:val="24"/>
          <w:szCs w:val="24"/>
        </w:rPr>
        <w:t>must</w:t>
      </w:r>
      <w:r w:rsidR="000C6F96">
        <w:rPr>
          <w:rFonts w:ascii="Times New Roman" w:hAnsi="Times New Roman" w:cs="Times New Roman"/>
          <w:sz w:val="24"/>
          <w:szCs w:val="24"/>
        </w:rPr>
        <w:t xml:space="preserve"> ask for consent to use a user’s personal data.</w:t>
      </w:r>
      <w:r w:rsidR="007F2662">
        <w:rPr>
          <w:rFonts w:ascii="Times New Roman" w:hAnsi="Times New Roman" w:cs="Times New Roman"/>
          <w:sz w:val="24"/>
          <w:szCs w:val="24"/>
        </w:rPr>
        <w:t xml:space="preserve"> The company records everything a user does in the app.</w:t>
      </w:r>
      <w:r w:rsidR="00BF0E69">
        <w:rPr>
          <w:rFonts w:ascii="Times New Roman" w:hAnsi="Times New Roman" w:cs="Times New Roman"/>
          <w:sz w:val="24"/>
          <w:szCs w:val="24"/>
        </w:rPr>
        <w:t xml:space="preserve"> If the company that hired me asks for permission and discloses what information </w:t>
      </w:r>
      <w:r w:rsidR="007F2662">
        <w:rPr>
          <w:rFonts w:ascii="Times New Roman" w:hAnsi="Times New Roman" w:cs="Times New Roman"/>
          <w:sz w:val="24"/>
          <w:szCs w:val="24"/>
        </w:rPr>
        <w:t>will</w:t>
      </w:r>
      <w:r w:rsidR="00BF0E69">
        <w:rPr>
          <w:rFonts w:ascii="Times New Roman" w:hAnsi="Times New Roman" w:cs="Times New Roman"/>
          <w:sz w:val="24"/>
          <w:szCs w:val="24"/>
        </w:rPr>
        <w:t xml:space="preserve"> be recorded</w:t>
      </w:r>
      <w:r w:rsidR="007F2662">
        <w:rPr>
          <w:rFonts w:ascii="Times New Roman" w:hAnsi="Times New Roman" w:cs="Times New Roman"/>
          <w:sz w:val="24"/>
          <w:szCs w:val="24"/>
        </w:rPr>
        <w:t xml:space="preserve"> for algorithms the company should be all set</w:t>
      </w:r>
      <w:r w:rsidR="00BF0E69">
        <w:rPr>
          <w:rFonts w:ascii="Times New Roman" w:hAnsi="Times New Roman" w:cs="Times New Roman"/>
          <w:sz w:val="24"/>
          <w:szCs w:val="24"/>
        </w:rPr>
        <w:t>. Doing this will abide by the GDPA’s stance on transparency. The GDPR also affects personalization by their “right to be forgotten rule.”</w:t>
      </w:r>
      <w:r w:rsidR="0081236E">
        <w:rPr>
          <w:rFonts w:ascii="Times New Roman" w:hAnsi="Times New Roman" w:cs="Times New Roman"/>
          <w:sz w:val="24"/>
          <w:szCs w:val="24"/>
        </w:rPr>
        <w:t xml:space="preserve"> This affects storage limitations, as </w:t>
      </w:r>
      <w:r w:rsidR="00C93794">
        <w:rPr>
          <w:rFonts w:ascii="Times New Roman" w:hAnsi="Times New Roman" w:cs="Times New Roman"/>
          <w:sz w:val="24"/>
          <w:szCs w:val="24"/>
        </w:rPr>
        <w:t xml:space="preserve">data can be let go by the company if a user requests for their data to be removed. </w:t>
      </w:r>
      <w:r w:rsidR="00C93794">
        <w:rPr>
          <w:rFonts w:ascii="Times New Roman" w:hAnsi="Times New Roman" w:cs="Times New Roman"/>
          <w:sz w:val="24"/>
          <w:szCs w:val="24"/>
        </w:rPr>
        <w:lastRenderedPageBreak/>
        <w:t xml:space="preserve">The GDPR wants data to be kept secure, so if the company keeps the data secure </w:t>
      </w:r>
      <w:r w:rsidR="00436486">
        <w:rPr>
          <w:rFonts w:ascii="Times New Roman" w:hAnsi="Times New Roman" w:cs="Times New Roman"/>
          <w:sz w:val="24"/>
          <w:szCs w:val="24"/>
        </w:rPr>
        <w:t>and protected then the company will be abiding by that policy</w:t>
      </w:r>
      <w:r w:rsidR="007F2662">
        <w:rPr>
          <w:rFonts w:ascii="Times New Roman" w:hAnsi="Times New Roman" w:cs="Times New Roman"/>
          <w:sz w:val="24"/>
          <w:szCs w:val="24"/>
        </w:rPr>
        <w:t xml:space="preserve"> </w:t>
      </w:r>
      <w:r w:rsidR="007F2662" w:rsidRPr="007F2662">
        <w:rPr>
          <w:rFonts w:ascii="Times New Roman" w:hAnsi="Times New Roman" w:cs="Times New Roman"/>
          <w:sz w:val="24"/>
          <w:szCs w:val="24"/>
        </w:rPr>
        <w:t>(Spillane, 2022)</w:t>
      </w:r>
      <w:r w:rsidR="007F2662">
        <w:rPr>
          <w:rFonts w:ascii="Times New Roman" w:hAnsi="Times New Roman" w:cs="Times New Roman"/>
          <w:sz w:val="24"/>
          <w:szCs w:val="24"/>
        </w:rPr>
        <w:t xml:space="preserve">. </w:t>
      </w:r>
      <w:proofErr w:type="gramStart"/>
      <w:r w:rsidR="007F2662">
        <w:rPr>
          <w:rFonts w:ascii="Times New Roman" w:hAnsi="Times New Roman" w:cs="Times New Roman"/>
          <w:sz w:val="24"/>
          <w:szCs w:val="24"/>
        </w:rPr>
        <w:t>As long as</w:t>
      </w:r>
      <w:proofErr w:type="gramEnd"/>
      <w:r w:rsidR="007F2662">
        <w:rPr>
          <w:rFonts w:ascii="Times New Roman" w:hAnsi="Times New Roman" w:cs="Times New Roman"/>
          <w:sz w:val="24"/>
          <w:szCs w:val="24"/>
        </w:rPr>
        <w:t xml:space="preserve"> the company asks for permission to record the user’s activity on the website, remove user data if requested, and take accountability for the data if it gets stolen or lost, the company will abide by GDPR rules.</w:t>
      </w:r>
    </w:p>
    <w:p w14:paraId="3F78B990" w14:textId="77777777" w:rsidR="007F2662" w:rsidRDefault="007F2662">
      <w:pPr>
        <w:spacing w:after="160" w:line="259" w:lineRule="auto"/>
        <w:ind w:firstLine="0"/>
        <w:rPr>
          <w:rFonts w:ascii="Times New Roman" w:hAnsi="Times New Roman" w:cs="Times New Roman"/>
          <w:b/>
          <w:bCs/>
          <w:sz w:val="24"/>
          <w:szCs w:val="24"/>
        </w:rPr>
      </w:pPr>
      <w:r>
        <w:rPr>
          <w:rFonts w:ascii="Times New Roman" w:hAnsi="Times New Roman" w:cs="Times New Roman"/>
          <w:sz w:val="24"/>
          <w:szCs w:val="24"/>
        </w:rPr>
        <w:br w:type="page"/>
      </w:r>
    </w:p>
    <w:p w14:paraId="39AA9B16" w14:textId="59C6ECD6" w:rsidR="576062CF" w:rsidRPr="007F7CC6" w:rsidRDefault="00000000" w:rsidP="007F7CC6">
      <w:pPr>
        <w:pStyle w:val="SectionTitle"/>
        <w:rPr>
          <w:rFonts w:ascii="Times New Roman" w:hAnsi="Times New Roman" w:cs="Times New Roman"/>
          <w:sz w:val="24"/>
          <w:szCs w:val="24"/>
        </w:rPr>
      </w:pPr>
      <w:sdt>
        <w:sdtPr>
          <w:rPr>
            <w:rFonts w:ascii="Times New Roman" w:hAnsi="Times New Roman" w:cs="Times New Roman"/>
            <w:sz w:val="24"/>
            <w:szCs w:val="24"/>
          </w:rPr>
          <w:id w:val="682713825"/>
          <w:placeholder>
            <w:docPart w:val="6787CD4BC9E64DA6A9F2327A5979B08D"/>
          </w:placeholder>
          <w:temporary/>
          <w:showingPlcHdr/>
          <w15:appearance w15:val="hidden"/>
        </w:sdtPr>
        <w:sdtContent>
          <w:r w:rsidR="00FA4C9E" w:rsidRPr="007F7CC6">
            <w:rPr>
              <w:rFonts w:ascii="Times New Roman" w:hAnsi="Times New Roman" w:cs="Times New Roman"/>
              <w:sz w:val="24"/>
              <w:szCs w:val="24"/>
            </w:rPr>
            <w:t>References</w:t>
          </w:r>
        </w:sdtContent>
      </w:sdt>
      <w:r w:rsidR="576062CF" w:rsidRPr="007F7CC6">
        <w:rPr>
          <w:rFonts w:ascii="Times New Roman" w:hAnsi="Times New Roman" w:cs="Times New Roman"/>
          <w:sz w:val="24"/>
          <w:szCs w:val="24"/>
        </w:rPr>
        <w:t xml:space="preserve"> </w:t>
      </w:r>
    </w:p>
    <w:p w14:paraId="1CEB04FA" w14:textId="77777777" w:rsidR="007F2662" w:rsidRPr="007F2662" w:rsidRDefault="007F2662" w:rsidP="007F2662">
      <w:pPr>
        <w:ind w:left="720" w:hanging="720"/>
        <w:rPr>
          <w:rFonts w:ascii="Times New Roman" w:hAnsi="Times New Roman" w:cs="Times New Roman"/>
          <w:sz w:val="24"/>
          <w:szCs w:val="24"/>
        </w:rPr>
      </w:pPr>
      <w:r w:rsidRPr="007F2662">
        <w:rPr>
          <w:rFonts w:ascii="Times New Roman" w:hAnsi="Times New Roman" w:cs="Times New Roman"/>
          <w:i/>
          <w:iCs/>
          <w:sz w:val="24"/>
          <w:szCs w:val="24"/>
        </w:rPr>
        <w:t>Ethics</w:t>
      </w:r>
      <w:r w:rsidRPr="007F2662">
        <w:rPr>
          <w:rFonts w:ascii="Times New Roman" w:hAnsi="Times New Roman" w:cs="Times New Roman"/>
          <w:sz w:val="24"/>
          <w:szCs w:val="24"/>
        </w:rPr>
        <w:t>. (2021). Neural Networks. https://ubc-library-rc.github.io/ml-neural-networks/content/Ethics.html</w:t>
      </w:r>
    </w:p>
    <w:p w14:paraId="7F2AB632" w14:textId="77777777" w:rsidR="007F2662" w:rsidRPr="007F2662" w:rsidRDefault="007F2662" w:rsidP="007F2662">
      <w:pPr>
        <w:ind w:left="720" w:hanging="720"/>
        <w:rPr>
          <w:rFonts w:ascii="Times New Roman" w:hAnsi="Times New Roman" w:cs="Times New Roman"/>
          <w:sz w:val="24"/>
          <w:szCs w:val="24"/>
        </w:rPr>
      </w:pPr>
      <w:proofErr w:type="spellStart"/>
      <w:r w:rsidRPr="007F2662">
        <w:rPr>
          <w:rFonts w:ascii="Times New Roman" w:hAnsi="Times New Roman" w:cs="Times New Roman"/>
          <w:sz w:val="24"/>
          <w:szCs w:val="24"/>
        </w:rPr>
        <w:t>Geeksforgeeks</w:t>
      </w:r>
      <w:proofErr w:type="spellEnd"/>
      <w:r w:rsidRPr="007F2662">
        <w:rPr>
          <w:rFonts w:ascii="Times New Roman" w:hAnsi="Times New Roman" w:cs="Times New Roman"/>
          <w:sz w:val="24"/>
          <w:szCs w:val="24"/>
        </w:rPr>
        <w:t xml:space="preserve">. (2019, January 17). </w:t>
      </w:r>
      <w:r w:rsidRPr="007F2662">
        <w:rPr>
          <w:rFonts w:ascii="Times New Roman" w:hAnsi="Times New Roman" w:cs="Times New Roman"/>
          <w:i/>
          <w:iCs/>
          <w:sz w:val="24"/>
          <w:szCs w:val="24"/>
        </w:rPr>
        <w:t xml:space="preserve">Neural Networks | A </w:t>
      </w:r>
      <w:proofErr w:type="gramStart"/>
      <w:r w:rsidRPr="007F2662">
        <w:rPr>
          <w:rFonts w:ascii="Times New Roman" w:hAnsi="Times New Roman" w:cs="Times New Roman"/>
          <w:i/>
          <w:iCs/>
          <w:sz w:val="24"/>
          <w:szCs w:val="24"/>
        </w:rPr>
        <w:t>beginners</w:t>
      </w:r>
      <w:proofErr w:type="gramEnd"/>
      <w:r w:rsidRPr="007F2662">
        <w:rPr>
          <w:rFonts w:ascii="Times New Roman" w:hAnsi="Times New Roman" w:cs="Times New Roman"/>
          <w:i/>
          <w:iCs/>
          <w:sz w:val="24"/>
          <w:szCs w:val="24"/>
        </w:rPr>
        <w:t xml:space="preserve"> guide</w:t>
      </w:r>
      <w:r w:rsidRPr="007F2662">
        <w:rPr>
          <w:rFonts w:ascii="Times New Roman" w:hAnsi="Times New Roman" w:cs="Times New Roman"/>
          <w:sz w:val="24"/>
          <w:szCs w:val="24"/>
        </w:rPr>
        <w:t xml:space="preserve">. </w:t>
      </w:r>
      <w:proofErr w:type="spellStart"/>
      <w:r w:rsidRPr="007F2662">
        <w:rPr>
          <w:rFonts w:ascii="Times New Roman" w:hAnsi="Times New Roman" w:cs="Times New Roman"/>
          <w:sz w:val="24"/>
          <w:szCs w:val="24"/>
        </w:rPr>
        <w:t>GeeksforGeeks</w:t>
      </w:r>
      <w:proofErr w:type="spellEnd"/>
      <w:r w:rsidRPr="007F2662">
        <w:rPr>
          <w:rFonts w:ascii="Times New Roman" w:hAnsi="Times New Roman" w:cs="Times New Roman"/>
          <w:sz w:val="24"/>
          <w:szCs w:val="24"/>
        </w:rPr>
        <w:t>. https://www.geeksforgeeks.org/neural-networks-a-beginners-guide/</w:t>
      </w:r>
    </w:p>
    <w:p w14:paraId="249C9207" w14:textId="77777777" w:rsidR="007F2662" w:rsidRPr="007F2662" w:rsidRDefault="007F2662" w:rsidP="007F2662">
      <w:pPr>
        <w:ind w:left="720" w:hanging="720"/>
        <w:rPr>
          <w:rFonts w:ascii="Times New Roman" w:hAnsi="Times New Roman" w:cs="Times New Roman"/>
          <w:sz w:val="24"/>
          <w:szCs w:val="24"/>
        </w:rPr>
      </w:pPr>
      <w:r w:rsidRPr="007F2662">
        <w:rPr>
          <w:rFonts w:ascii="Times New Roman" w:hAnsi="Times New Roman" w:cs="Times New Roman"/>
          <w:sz w:val="24"/>
          <w:szCs w:val="24"/>
        </w:rPr>
        <w:t xml:space="preserve">How deep learning works and how it’s used to create </w:t>
      </w:r>
      <w:proofErr w:type="spellStart"/>
      <w:r w:rsidRPr="007F2662">
        <w:rPr>
          <w:rFonts w:ascii="Times New Roman" w:hAnsi="Times New Roman" w:cs="Times New Roman"/>
          <w:sz w:val="24"/>
          <w:szCs w:val="24"/>
        </w:rPr>
        <w:t>personalised</w:t>
      </w:r>
      <w:proofErr w:type="spellEnd"/>
      <w:r w:rsidRPr="007F2662">
        <w:rPr>
          <w:rFonts w:ascii="Times New Roman" w:hAnsi="Times New Roman" w:cs="Times New Roman"/>
          <w:sz w:val="24"/>
          <w:szCs w:val="24"/>
        </w:rPr>
        <w:t xml:space="preserve"> recommendations. (2023, July 12). </w:t>
      </w:r>
      <w:r w:rsidRPr="007F2662">
        <w:rPr>
          <w:rFonts w:ascii="Times New Roman" w:hAnsi="Times New Roman" w:cs="Times New Roman"/>
          <w:i/>
          <w:iCs/>
          <w:sz w:val="24"/>
          <w:szCs w:val="24"/>
        </w:rPr>
        <w:t>The Economic Times</w:t>
      </w:r>
      <w:r w:rsidRPr="007F2662">
        <w:rPr>
          <w:rFonts w:ascii="Times New Roman" w:hAnsi="Times New Roman" w:cs="Times New Roman"/>
          <w:sz w:val="24"/>
          <w:szCs w:val="24"/>
        </w:rPr>
        <w:t>. https://economictimes.indiatimes.com/news/how-to/how-deep-learning-works-and-how-its-used-to-create-personalised-recommendations/articleshow/101689849.cms?from=mdr</w:t>
      </w:r>
    </w:p>
    <w:p w14:paraId="259AE5BE" w14:textId="77777777" w:rsidR="007F2662" w:rsidRPr="007F2662" w:rsidRDefault="007F2662" w:rsidP="007F2662">
      <w:pPr>
        <w:ind w:left="720" w:hanging="720"/>
        <w:rPr>
          <w:rFonts w:ascii="Times New Roman" w:hAnsi="Times New Roman" w:cs="Times New Roman"/>
          <w:sz w:val="24"/>
          <w:szCs w:val="24"/>
        </w:rPr>
      </w:pPr>
      <w:r w:rsidRPr="007F2662">
        <w:rPr>
          <w:rFonts w:ascii="Times New Roman" w:hAnsi="Times New Roman" w:cs="Times New Roman"/>
          <w:sz w:val="24"/>
          <w:szCs w:val="24"/>
        </w:rPr>
        <w:t xml:space="preserve">Spillane, J. (2022, December 8). </w:t>
      </w:r>
      <w:r w:rsidRPr="007F2662">
        <w:rPr>
          <w:rFonts w:ascii="Times New Roman" w:hAnsi="Times New Roman" w:cs="Times New Roman"/>
          <w:i/>
          <w:iCs/>
          <w:sz w:val="24"/>
          <w:szCs w:val="24"/>
        </w:rPr>
        <w:t>How GDPR Can Undermine Personalization and User Experience</w:t>
      </w:r>
      <w:r w:rsidRPr="007F2662">
        <w:rPr>
          <w:rFonts w:ascii="Times New Roman" w:hAnsi="Times New Roman" w:cs="Times New Roman"/>
          <w:sz w:val="24"/>
          <w:szCs w:val="24"/>
        </w:rPr>
        <w:t>. Business 2 Community. https://www.business2community.com/customer-experience/how-gdpr-can-undermine-personalization-and-user-experience-02108269</w:t>
      </w:r>
    </w:p>
    <w:p w14:paraId="3809DC83" w14:textId="1573B1C4" w:rsidR="576062CF" w:rsidRPr="007F7CC6" w:rsidRDefault="576062CF" w:rsidP="007F2662">
      <w:pPr>
        <w:ind w:firstLine="0"/>
        <w:rPr>
          <w:rFonts w:ascii="Times New Roman" w:hAnsi="Times New Roman" w:cs="Times New Roman"/>
          <w:sz w:val="24"/>
          <w:szCs w:val="24"/>
        </w:rPr>
      </w:pPr>
    </w:p>
    <w:sectPr w:rsidR="576062CF" w:rsidRPr="007F7CC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AF746" w14:textId="77777777" w:rsidR="00A447CD" w:rsidRDefault="00A447CD">
      <w:pPr>
        <w:spacing w:line="240" w:lineRule="auto"/>
      </w:pPr>
      <w:r>
        <w:separator/>
      </w:r>
    </w:p>
  </w:endnote>
  <w:endnote w:type="continuationSeparator" w:id="0">
    <w:p w14:paraId="204903AA" w14:textId="77777777" w:rsidR="00A447CD" w:rsidRDefault="00A447CD">
      <w:pPr>
        <w:spacing w:line="240" w:lineRule="auto"/>
      </w:pPr>
      <w:r>
        <w:continuationSeparator/>
      </w:r>
    </w:p>
  </w:endnote>
  <w:endnote w:type="continuationNotice" w:id="1">
    <w:p w14:paraId="254588C2" w14:textId="77777777" w:rsidR="00A447CD" w:rsidRDefault="00A447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A94F0CB" w14:textId="77777777" w:rsidTr="733B038C">
      <w:tc>
        <w:tcPr>
          <w:tcW w:w="3120" w:type="dxa"/>
        </w:tcPr>
        <w:p w14:paraId="49DDBAA2" w14:textId="77777777" w:rsidR="733B038C" w:rsidRDefault="733B038C" w:rsidP="733B038C">
          <w:pPr>
            <w:pStyle w:val="Header"/>
            <w:ind w:left="-115"/>
          </w:pPr>
        </w:p>
      </w:tc>
      <w:tc>
        <w:tcPr>
          <w:tcW w:w="3120" w:type="dxa"/>
        </w:tcPr>
        <w:p w14:paraId="5A4DA248" w14:textId="77777777" w:rsidR="733B038C" w:rsidRDefault="733B038C" w:rsidP="733B038C">
          <w:pPr>
            <w:pStyle w:val="Header"/>
            <w:jc w:val="center"/>
          </w:pPr>
        </w:p>
      </w:tc>
      <w:tc>
        <w:tcPr>
          <w:tcW w:w="3120" w:type="dxa"/>
        </w:tcPr>
        <w:p w14:paraId="6F577E4B" w14:textId="77777777" w:rsidR="733B038C" w:rsidRDefault="733B038C" w:rsidP="733B038C">
          <w:pPr>
            <w:pStyle w:val="Header"/>
            <w:ind w:right="-115"/>
            <w:jc w:val="right"/>
          </w:pPr>
        </w:p>
      </w:tc>
    </w:tr>
  </w:tbl>
  <w:p w14:paraId="0EE664C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E9D2CB5" w14:textId="77777777" w:rsidTr="733B038C">
      <w:tc>
        <w:tcPr>
          <w:tcW w:w="3120" w:type="dxa"/>
        </w:tcPr>
        <w:p w14:paraId="7A0E350B" w14:textId="77777777" w:rsidR="733B038C" w:rsidRDefault="733B038C" w:rsidP="733B038C">
          <w:pPr>
            <w:pStyle w:val="Header"/>
            <w:ind w:left="-115"/>
          </w:pPr>
        </w:p>
      </w:tc>
      <w:tc>
        <w:tcPr>
          <w:tcW w:w="3120" w:type="dxa"/>
        </w:tcPr>
        <w:p w14:paraId="0E15E46E" w14:textId="77777777" w:rsidR="733B038C" w:rsidRDefault="733B038C" w:rsidP="733B038C">
          <w:pPr>
            <w:pStyle w:val="Header"/>
            <w:jc w:val="center"/>
          </w:pPr>
        </w:p>
      </w:tc>
      <w:tc>
        <w:tcPr>
          <w:tcW w:w="3120" w:type="dxa"/>
        </w:tcPr>
        <w:p w14:paraId="78E90622" w14:textId="77777777" w:rsidR="733B038C" w:rsidRDefault="733B038C" w:rsidP="733B038C">
          <w:pPr>
            <w:pStyle w:val="Header"/>
            <w:ind w:right="-115"/>
            <w:jc w:val="right"/>
          </w:pPr>
        </w:p>
      </w:tc>
    </w:tr>
  </w:tbl>
  <w:p w14:paraId="0EC8D40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556EE" w14:textId="77777777" w:rsidR="00A447CD" w:rsidRDefault="00A447CD">
      <w:pPr>
        <w:spacing w:line="240" w:lineRule="auto"/>
      </w:pPr>
      <w:r>
        <w:separator/>
      </w:r>
    </w:p>
  </w:footnote>
  <w:footnote w:type="continuationSeparator" w:id="0">
    <w:p w14:paraId="13DB540A" w14:textId="77777777" w:rsidR="00A447CD" w:rsidRDefault="00A447CD">
      <w:pPr>
        <w:spacing w:line="240" w:lineRule="auto"/>
      </w:pPr>
      <w:r>
        <w:continuationSeparator/>
      </w:r>
    </w:p>
  </w:footnote>
  <w:footnote w:type="continuationNotice" w:id="1">
    <w:p w14:paraId="3C5A8F74" w14:textId="77777777" w:rsidR="00A447CD" w:rsidRDefault="00A447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19CD1F9" w14:textId="77777777" w:rsidTr="008830C9">
      <w:tc>
        <w:tcPr>
          <w:tcW w:w="3120" w:type="dxa"/>
        </w:tcPr>
        <w:p w14:paraId="7CB7BDA8" w14:textId="107C287B" w:rsidR="00604652" w:rsidRDefault="00B7752B" w:rsidP="00604652">
          <w:pPr>
            <w:pStyle w:val="Header"/>
          </w:pPr>
          <w:r>
            <w:t>Project One</w:t>
          </w:r>
        </w:p>
      </w:tc>
      <w:tc>
        <w:tcPr>
          <w:tcW w:w="3120" w:type="dxa"/>
        </w:tcPr>
        <w:p w14:paraId="2FF3C873" w14:textId="77777777" w:rsidR="00904DBE" w:rsidRDefault="00904DBE" w:rsidP="00904DBE">
          <w:pPr>
            <w:pStyle w:val="Header"/>
            <w:jc w:val="center"/>
          </w:pPr>
        </w:p>
      </w:tc>
      <w:tc>
        <w:tcPr>
          <w:tcW w:w="3120" w:type="dxa"/>
        </w:tcPr>
        <w:p w14:paraId="365DA557"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8300F5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F8A6DD5" w14:textId="77777777" w:rsidTr="00FD478C">
      <w:tc>
        <w:tcPr>
          <w:tcW w:w="3120" w:type="dxa"/>
        </w:tcPr>
        <w:p w14:paraId="58E3F623" w14:textId="308F8439" w:rsidR="733B038C" w:rsidRPr="00FD478C" w:rsidRDefault="00B7752B" w:rsidP="00FD478C">
          <w:pPr>
            <w:pStyle w:val="Header"/>
          </w:pPr>
          <w:r>
            <w:t>Project One</w:t>
          </w:r>
        </w:p>
      </w:tc>
      <w:tc>
        <w:tcPr>
          <w:tcW w:w="3120" w:type="dxa"/>
        </w:tcPr>
        <w:p w14:paraId="3C668A1C" w14:textId="77777777" w:rsidR="733B038C" w:rsidRDefault="733B038C" w:rsidP="733B038C">
          <w:pPr>
            <w:pStyle w:val="Header"/>
            <w:jc w:val="center"/>
          </w:pPr>
        </w:p>
      </w:tc>
      <w:tc>
        <w:tcPr>
          <w:tcW w:w="3120" w:type="dxa"/>
        </w:tcPr>
        <w:p w14:paraId="44CD3581" w14:textId="77777777" w:rsidR="733B038C" w:rsidRDefault="733B038C" w:rsidP="733B038C">
          <w:pPr>
            <w:pStyle w:val="Header"/>
            <w:ind w:right="-115"/>
            <w:jc w:val="right"/>
          </w:pPr>
        </w:p>
      </w:tc>
    </w:tr>
  </w:tbl>
  <w:p w14:paraId="4CA4414C"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2B"/>
    <w:rsid w:val="000C6F96"/>
    <w:rsid w:val="001269D1"/>
    <w:rsid w:val="00202DF6"/>
    <w:rsid w:val="002861EE"/>
    <w:rsid w:val="002C11ED"/>
    <w:rsid w:val="002C3BE4"/>
    <w:rsid w:val="002F7E04"/>
    <w:rsid w:val="00371BD9"/>
    <w:rsid w:val="0042207D"/>
    <w:rsid w:val="00436486"/>
    <w:rsid w:val="004C683E"/>
    <w:rsid w:val="004F2B52"/>
    <w:rsid w:val="004F68BA"/>
    <w:rsid w:val="00500997"/>
    <w:rsid w:val="00530EF3"/>
    <w:rsid w:val="005865DD"/>
    <w:rsid w:val="005936DA"/>
    <w:rsid w:val="00604652"/>
    <w:rsid w:val="006737A1"/>
    <w:rsid w:val="006C101C"/>
    <w:rsid w:val="006F4436"/>
    <w:rsid w:val="006F4709"/>
    <w:rsid w:val="00702B81"/>
    <w:rsid w:val="00727711"/>
    <w:rsid w:val="0074264E"/>
    <w:rsid w:val="007957DF"/>
    <w:rsid w:val="00796468"/>
    <w:rsid w:val="007D4A2B"/>
    <w:rsid w:val="007E2D6A"/>
    <w:rsid w:val="007F2662"/>
    <w:rsid w:val="007F7CC6"/>
    <w:rsid w:val="008078FA"/>
    <w:rsid w:val="0081236E"/>
    <w:rsid w:val="00823731"/>
    <w:rsid w:val="008B1DF7"/>
    <w:rsid w:val="00904DBE"/>
    <w:rsid w:val="00A30086"/>
    <w:rsid w:val="00A447CD"/>
    <w:rsid w:val="00A75901"/>
    <w:rsid w:val="00AF3EAD"/>
    <w:rsid w:val="00B5233A"/>
    <w:rsid w:val="00B7752B"/>
    <w:rsid w:val="00BA6612"/>
    <w:rsid w:val="00BF0E69"/>
    <w:rsid w:val="00C26C30"/>
    <w:rsid w:val="00C37BAC"/>
    <w:rsid w:val="00C93794"/>
    <w:rsid w:val="00CA1E31"/>
    <w:rsid w:val="00CD7F50"/>
    <w:rsid w:val="00CF7786"/>
    <w:rsid w:val="00D33A59"/>
    <w:rsid w:val="00DA395D"/>
    <w:rsid w:val="00DB7816"/>
    <w:rsid w:val="00DF1ADF"/>
    <w:rsid w:val="00DF3215"/>
    <w:rsid w:val="00E078FD"/>
    <w:rsid w:val="00E23707"/>
    <w:rsid w:val="00E879E7"/>
    <w:rsid w:val="00F43ACD"/>
    <w:rsid w:val="00F941E8"/>
    <w:rsid w:val="00FA4C9E"/>
    <w:rsid w:val="00FB6369"/>
    <w:rsid w:val="00FD478C"/>
    <w:rsid w:val="00FF1E90"/>
    <w:rsid w:val="00FF34B8"/>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12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Revision">
    <w:name w:val="Revision"/>
    <w:hidden/>
    <w:uiPriority w:val="99"/>
    <w:semiHidden/>
    <w:rsid w:val="00C37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3395">
      <w:bodyDiv w:val="1"/>
      <w:marLeft w:val="0"/>
      <w:marRight w:val="0"/>
      <w:marTop w:val="0"/>
      <w:marBottom w:val="0"/>
      <w:divBdr>
        <w:top w:val="none" w:sz="0" w:space="0" w:color="auto"/>
        <w:left w:val="none" w:sz="0" w:space="0" w:color="auto"/>
        <w:bottom w:val="none" w:sz="0" w:space="0" w:color="auto"/>
        <w:right w:val="none" w:sz="0" w:space="0" w:color="auto"/>
      </w:divBdr>
    </w:div>
    <w:div w:id="192883049">
      <w:bodyDiv w:val="1"/>
      <w:marLeft w:val="0"/>
      <w:marRight w:val="0"/>
      <w:marTop w:val="0"/>
      <w:marBottom w:val="0"/>
      <w:divBdr>
        <w:top w:val="none" w:sz="0" w:space="0" w:color="auto"/>
        <w:left w:val="none" w:sz="0" w:space="0" w:color="auto"/>
        <w:bottom w:val="none" w:sz="0" w:space="0" w:color="auto"/>
        <w:right w:val="none" w:sz="0" w:space="0" w:color="auto"/>
      </w:divBdr>
    </w:div>
    <w:div w:id="259729285">
      <w:bodyDiv w:val="1"/>
      <w:marLeft w:val="0"/>
      <w:marRight w:val="0"/>
      <w:marTop w:val="0"/>
      <w:marBottom w:val="0"/>
      <w:divBdr>
        <w:top w:val="none" w:sz="0" w:space="0" w:color="auto"/>
        <w:left w:val="none" w:sz="0" w:space="0" w:color="auto"/>
        <w:bottom w:val="none" w:sz="0" w:space="0" w:color="auto"/>
        <w:right w:val="none" w:sz="0" w:space="0" w:color="auto"/>
      </w:divBdr>
      <w:divsChild>
        <w:div w:id="149179297">
          <w:marLeft w:val="-720"/>
          <w:marRight w:val="0"/>
          <w:marTop w:val="0"/>
          <w:marBottom w:val="0"/>
          <w:divBdr>
            <w:top w:val="none" w:sz="0" w:space="0" w:color="auto"/>
            <w:left w:val="none" w:sz="0" w:space="0" w:color="auto"/>
            <w:bottom w:val="none" w:sz="0" w:space="0" w:color="auto"/>
            <w:right w:val="none" w:sz="0" w:space="0" w:color="auto"/>
          </w:divBdr>
        </w:div>
      </w:divsChild>
    </w:div>
    <w:div w:id="390468302">
      <w:bodyDiv w:val="1"/>
      <w:marLeft w:val="0"/>
      <w:marRight w:val="0"/>
      <w:marTop w:val="0"/>
      <w:marBottom w:val="0"/>
      <w:divBdr>
        <w:top w:val="none" w:sz="0" w:space="0" w:color="auto"/>
        <w:left w:val="none" w:sz="0" w:space="0" w:color="auto"/>
        <w:bottom w:val="none" w:sz="0" w:space="0" w:color="auto"/>
        <w:right w:val="none" w:sz="0" w:space="0" w:color="auto"/>
      </w:divBdr>
    </w:div>
    <w:div w:id="877931840">
      <w:bodyDiv w:val="1"/>
      <w:marLeft w:val="0"/>
      <w:marRight w:val="0"/>
      <w:marTop w:val="0"/>
      <w:marBottom w:val="0"/>
      <w:divBdr>
        <w:top w:val="none" w:sz="0" w:space="0" w:color="auto"/>
        <w:left w:val="none" w:sz="0" w:space="0" w:color="auto"/>
        <w:bottom w:val="none" w:sz="0" w:space="0" w:color="auto"/>
        <w:right w:val="none" w:sz="0" w:space="0" w:color="auto"/>
      </w:divBdr>
      <w:divsChild>
        <w:div w:id="1118329944">
          <w:marLeft w:val="-720"/>
          <w:marRight w:val="0"/>
          <w:marTop w:val="0"/>
          <w:marBottom w:val="0"/>
          <w:divBdr>
            <w:top w:val="none" w:sz="0" w:space="0" w:color="auto"/>
            <w:left w:val="none" w:sz="0" w:space="0" w:color="auto"/>
            <w:bottom w:val="none" w:sz="0" w:space="0" w:color="auto"/>
            <w:right w:val="none" w:sz="0" w:space="0" w:color="auto"/>
          </w:divBdr>
        </w:div>
      </w:divsChild>
    </w:div>
    <w:div w:id="1188375472">
      <w:bodyDiv w:val="1"/>
      <w:marLeft w:val="0"/>
      <w:marRight w:val="0"/>
      <w:marTop w:val="0"/>
      <w:marBottom w:val="0"/>
      <w:divBdr>
        <w:top w:val="none" w:sz="0" w:space="0" w:color="auto"/>
        <w:left w:val="none" w:sz="0" w:space="0" w:color="auto"/>
        <w:bottom w:val="none" w:sz="0" w:space="0" w:color="auto"/>
        <w:right w:val="none" w:sz="0" w:space="0" w:color="auto"/>
      </w:divBdr>
    </w:div>
    <w:div w:id="1449741431">
      <w:bodyDiv w:val="1"/>
      <w:marLeft w:val="0"/>
      <w:marRight w:val="0"/>
      <w:marTop w:val="0"/>
      <w:marBottom w:val="0"/>
      <w:divBdr>
        <w:top w:val="none" w:sz="0" w:space="0" w:color="auto"/>
        <w:left w:val="none" w:sz="0" w:space="0" w:color="auto"/>
        <w:bottom w:val="none" w:sz="0" w:space="0" w:color="auto"/>
        <w:right w:val="none" w:sz="0" w:space="0" w:color="auto"/>
      </w:divBdr>
    </w:div>
    <w:div w:id="1550922643">
      <w:bodyDiv w:val="1"/>
      <w:marLeft w:val="0"/>
      <w:marRight w:val="0"/>
      <w:marTop w:val="0"/>
      <w:marBottom w:val="0"/>
      <w:divBdr>
        <w:top w:val="none" w:sz="0" w:space="0" w:color="auto"/>
        <w:left w:val="none" w:sz="0" w:space="0" w:color="auto"/>
        <w:bottom w:val="none" w:sz="0" w:space="0" w:color="auto"/>
        <w:right w:val="none" w:sz="0" w:space="0" w:color="auto"/>
      </w:divBdr>
    </w:div>
    <w:div w:id="1779181346">
      <w:bodyDiv w:val="1"/>
      <w:marLeft w:val="0"/>
      <w:marRight w:val="0"/>
      <w:marTop w:val="0"/>
      <w:marBottom w:val="0"/>
      <w:divBdr>
        <w:top w:val="none" w:sz="0" w:space="0" w:color="auto"/>
        <w:left w:val="none" w:sz="0" w:space="0" w:color="auto"/>
        <w:bottom w:val="none" w:sz="0" w:space="0" w:color="auto"/>
        <w:right w:val="none" w:sz="0" w:space="0" w:color="auto"/>
      </w:divBdr>
    </w:div>
    <w:div w:id="18351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e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87CD4BC9E64DA6A9F2327A5979B08D"/>
        <w:category>
          <w:name w:val="General"/>
          <w:gallery w:val="placeholder"/>
        </w:category>
        <w:types>
          <w:type w:val="bbPlcHdr"/>
        </w:types>
        <w:behaviors>
          <w:behavior w:val="content"/>
        </w:behaviors>
        <w:guid w:val="{6581ECC0-2288-4574-AFA3-886601E481AD}"/>
      </w:docPartPr>
      <w:docPartBody>
        <w:p w:rsidR="00035D83" w:rsidRDefault="00000000">
          <w:pPr>
            <w:pStyle w:val="6787CD4BC9E64DA6A9F2327A5979B08D"/>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74"/>
    <w:rsid w:val="00035D83"/>
    <w:rsid w:val="001269D1"/>
    <w:rsid w:val="00993474"/>
    <w:rsid w:val="00A30086"/>
    <w:rsid w:val="00DD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9CAD681BE4C168BD2F59D73773977">
    <w:name w:val="E8B9CAD681BE4C168BD2F59D73773977"/>
  </w:style>
  <w:style w:type="paragraph" w:customStyle="1" w:styleId="6A435E6A53A34DAAA5D207672C7720E4">
    <w:name w:val="6A435E6A53A34DAAA5D207672C7720E4"/>
  </w:style>
  <w:style w:type="paragraph" w:customStyle="1" w:styleId="F9884726B0FE4BFA82615B7BEE2356F1">
    <w:name w:val="F9884726B0FE4BFA82615B7BEE2356F1"/>
  </w:style>
  <w:style w:type="paragraph" w:customStyle="1" w:styleId="BBB5B22D14034E1196AE3D2D512C8C08">
    <w:name w:val="BBB5B22D14034E1196AE3D2D512C8C08"/>
  </w:style>
  <w:style w:type="paragraph" w:customStyle="1" w:styleId="B8CEE841B6E3468AA2A6892CC94B38A3">
    <w:name w:val="B8CEE841B6E3468AA2A6892CC94B38A3"/>
  </w:style>
  <w:style w:type="paragraph" w:customStyle="1" w:styleId="2D846CB39A7A4C288175256168678BBC">
    <w:name w:val="2D846CB39A7A4C288175256168678BBC"/>
  </w:style>
  <w:style w:type="paragraph" w:customStyle="1" w:styleId="E1F492F47A3041269717EF344974B71C">
    <w:name w:val="E1F492F47A3041269717EF344974B71C"/>
  </w:style>
  <w:style w:type="paragraph" w:customStyle="1" w:styleId="8B18FF20B56B490FBA87BD5AAE6D79A6">
    <w:name w:val="8B18FF20B56B490FBA87BD5AAE6D79A6"/>
  </w:style>
  <w:style w:type="paragraph" w:customStyle="1" w:styleId="CA7C8439B2A54B58867D113AE7414F11">
    <w:name w:val="CA7C8439B2A54B58867D113AE7414F11"/>
  </w:style>
  <w:style w:type="paragraph" w:customStyle="1" w:styleId="47CCA9D826AA4EDF8611A6D76933C414">
    <w:name w:val="47CCA9D826AA4EDF8611A6D76933C414"/>
  </w:style>
  <w:style w:type="character" w:styleId="Strong">
    <w:name w:val="Strong"/>
    <w:basedOn w:val="DefaultParagraphFont"/>
    <w:uiPriority w:val="22"/>
    <w:qFormat/>
    <w:rsid w:val="00035D83"/>
    <w:rPr>
      <w:b/>
      <w:bCs/>
    </w:rPr>
  </w:style>
  <w:style w:type="paragraph" w:customStyle="1" w:styleId="214AA59354014250845A12937612D939">
    <w:name w:val="214AA59354014250845A12937612D939"/>
  </w:style>
  <w:style w:type="character" w:styleId="Emphasis">
    <w:name w:val="Emphasis"/>
    <w:basedOn w:val="DefaultParagraphFont"/>
    <w:uiPriority w:val="20"/>
    <w:qFormat/>
    <w:rPr>
      <w:i/>
      <w:iCs/>
    </w:rPr>
  </w:style>
  <w:style w:type="paragraph" w:customStyle="1" w:styleId="73830EFE9E08439ABEBBF0CDBF5A16F7">
    <w:name w:val="73830EFE9E08439ABEBBF0CDBF5A16F7"/>
  </w:style>
  <w:style w:type="paragraph" w:customStyle="1" w:styleId="5709B9F72D6B45DAA2DFBFBA4141F9A8">
    <w:name w:val="5709B9F72D6B45DAA2DFBFBA4141F9A8"/>
  </w:style>
  <w:style w:type="paragraph" w:customStyle="1" w:styleId="761B4C45B77D4DE2B9AAC884B1A12B7F">
    <w:name w:val="761B4C45B77D4DE2B9AAC884B1A12B7F"/>
  </w:style>
  <w:style w:type="paragraph" w:customStyle="1" w:styleId="30902412BC7A419B8585510D136F1A7D">
    <w:name w:val="30902412BC7A419B8585510D136F1A7D"/>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0B6D8CA1243040CF8C5FE38B11FE26E1">
    <w:name w:val="0B6D8CA1243040CF8C5FE38B11FE26E1"/>
  </w:style>
  <w:style w:type="paragraph" w:customStyle="1" w:styleId="F847C99592734CE5953A459B3C237D7A">
    <w:name w:val="F847C99592734CE5953A459B3C237D7A"/>
  </w:style>
  <w:style w:type="paragraph" w:customStyle="1" w:styleId="A18DCA6BA43A4CCC9D6F0E0ED983F61A">
    <w:name w:val="A18DCA6BA43A4CCC9D6F0E0ED983F61A"/>
  </w:style>
  <w:style w:type="paragraph" w:customStyle="1" w:styleId="AAEF732BF7874A24B0EC996A4C9BE9E6">
    <w:name w:val="AAEF732BF7874A24B0EC996A4C9BE9E6"/>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4CB7D505834D129E69BA0993B6F3C2">
    <w:name w:val="F74CB7D505834D129E69BA0993B6F3C2"/>
  </w:style>
  <w:style w:type="paragraph" w:customStyle="1" w:styleId="43332D72E75649AA8E350D985F83518C">
    <w:name w:val="43332D72E75649AA8E350D985F83518C"/>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F92241B7231941C6A63161FFFD7A835B">
    <w:name w:val="F92241B7231941C6A63161FFFD7A835B"/>
  </w:style>
  <w:style w:type="paragraph" w:customStyle="1" w:styleId="8715EC2802834930B9C5E0D2E25F71B3">
    <w:name w:val="8715EC2802834930B9C5E0D2E25F71B3"/>
  </w:style>
  <w:style w:type="paragraph" w:customStyle="1" w:styleId="0D172712EF1E4CC39EEB39A397729900">
    <w:name w:val="0D172712EF1E4CC39EEB39A397729900"/>
  </w:style>
  <w:style w:type="paragraph" w:customStyle="1" w:styleId="EC9FA567E3A84BF2B3E3ACD7B4585B03">
    <w:name w:val="EC9FA567E3A84BF2B3E3ACD7B4585B03"/>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44EB8C7A9BA641A594449E14CE6A8B63">
    <w:name w:val="44EB8C7A9BA641A594449E14CE6A8B63"/>
  </w:style>
  <w:style w:type="paragraph" w:customStyle="1" w:styleId="CFC4FC77B1C54C8582E78928D30A16F2">
    <w:name w:val="CFC4FC77B1C54C8582E78928D30A16F2"/>
  </w:style>
  <w:style w:type="paragraph" w:customStyle="1" w:styleId="6787CD4BC9E64DA6A9F2327A5979B08D">
    <w:name w:val="6787CD4BC9E64DA6A9F2327A5979B08D"/>
  </w:style>
  <w:style w:type="paragraph" w:customStyle="1" w:styleId="87CF186B86DF4037A0B23DFF5E8AA044">
    <w:name w:val="87CF186B86DF4037A0B23DFF5E8AA044"/>
  </w:style>
  <w:style w:type="paragraph" w:customStyle="1" w:styleId="70439AE0CF6A4FEAA277D445EF0A278F">
    <w:name w:val="70439AE0CF6A4FEAA277D445EF0A278F"/>
  </w:style>
  <w:style w:type="paragraph" w:customStyle="1" w:styleId="44858678B1B64A64965BC550145CB8A3">
    <w:name w:val="44858678B1B64A64965BC550145CB8A3"/>
  </w:style>
  <w:style w:type="paragraph" w:customStyle="1" w:styleId="D92118FA00294FDCACB569DCFF2404EE">
    <w:name w:val="D92118FA00294FDCACB569DCFF2404EE"/>
  </w:style>
  <w:style w:type="paragraph" w:customStyle="1" w:styleId="44A83FE7DB6B4EE6990205780D2C013E">
    <w:name w:val="44A83FE7DB6B4EE6990205780D2C013E"/>
  </w:style>
  <w:style w:type="paragraph" w:customStyle="1" w:styleId="EF3AC6D1D08D4FD7B3B6945E74C19209">
    <w:name w:val="EF3AC6D1D08D4FD7B3B6945E74C19209"/>
  </w:style>
  <w:style w:type="paragraph" w:customStyle="1" w:styleId="2C9249910F184A798AAB23A605ACCB46">
    <w:name w:val="2C9249910F184A798AAB23A605ACCB46"/>
  </w:style>
  <w:style w:type="paragraph" w:customStyle="1" w:styleId="6F642AAC50F145A09CA01D55EB799DEA">
    <w:name w:val="6F642AAC50F145A09CA01D55EB799DEA"/>
  </w:style>
  <w:style w:type="paragraph" w:customStyle="1" w:styleId="E1383128D8A74D47A6F689C8BE97FC37">
    <w:name w:val="E1383128D8A74D47A6F689C8BE97FC37"/>
  </w:style>
  <w:style w:type="paragraph" w:customStyle="1" w:styleId="31B52C06F9084E4E96D7ECA00BF38844">
    <w:name w:val="31B52C06F9084E4E96D7ECA00BF38844"/>
  </w:style>
  <w:style w:type="paragraph" w:customStyle="1" w:styleId="A23CC0A12FE24E0496EABA99D37CA58E">
    <w:name w:val="A23CC0A12FE24E0496EABA99D37CA58E"/>
  </w:style>
  <w:style w:type="paragraph" w:customStyle="1" w:styleId="D35DF72A76884B3A8F5202069F6AAF95">
    <w:name w:val="D35DF72A76884B3A8F5202069F6AAF95"/>
  </w:style>
  <w:style w:type="paragraph" w:customStyle="1" w:styleId="4E55914E5E3D49DBBA4DCE69D2E5ECC3">
    <w:name w:val="4E55914E5E3D49DBBA4DCE69D2E5ECC3"/>
  </w:style>
  <w:style w:type="paragraph" w:customStyle="1" w:styleId="ADC448557BD8498D82593D82EB80EDDC">
    <w:name w:val="ADC448557BD8498D82593D82EB80EDDC"/>
  </w:style>
  <w:style w:type="paragraph" w:customStyle="1" w:styleId="075CE2136FA246A591BB34B8DB91DE17">
    <w:name w:val="075CE2136FA246A591BB34B8DB91DE17"/>
  </w:style>
  <w:style w:type="paragraph" w:customStyle="1" w:styleId="00879E53622C43E68DCD5DEE816949A0">
    <w:name w:val="00879E53622C43E68DCD5DEE816949A0"/>
  </w:style>
  <w:style w:type="paragraph" w:customStyle="1" w:styleId="7F3FA20CC9904FE693FDAC0BED8FECFD">
    <w:name w:val="7F3FA20CC9904FE693FDAC0BED8FECFD"/>
  </w:style>
  <w:style w:type="paragraph" w:customStyle="1" w:styleId="93C3FADFB09F4E1580DFA95826A9C217">
    <w:name w:val="93C3FADFB09F4E1580DFA95826A9C217"/>
  </w:style>
  <w:style w:type="paragraph" w:customStyle="1" w:styleId="2C66F4ED00A6468A93D2DA559037C8CB">
    <w:name w:val="2C66F4ED00A6468A93D2DA559037C8CB"/>
  </w:style>
  <w:style w:type="paragraph" w:customStyle="1" w:styleId="5C41650F23934C41974BFD263CADC8FE">
    <w:name w:val="5C41650F23934C41974BFD263CADC8FE"/>
  </w:style>
  <w:style w:type="paragraph" w:customStyle="1" w:styleId="89A878D704294B6186F38AD1155DFCCB">
    <w:name w:val="89A878D704294B6186F38AD1155DFCCB"/>
  </w:style>
  <w:style w:type="paragraph" w:customStyle="1" w:styleId="AE002F0BC8AE427CB36F526160575674">
    <w:name w:val="AE002F0BC8AE427CB36F526160575674"/>
  </w:style>
  <w:style w:type="paragraph" w:customStyle="1" w:styleId="E10995B6277340488CF43EF4E05B4114">
    <w:name w:val="E10995B6277340488CF43EF4E05B4114"/>
  </w:style>
  <w:style w:type="paragraph" w:customStyle="1" w:styleId="F69404F31BC841ADAF97D608283B3CEA">
    <w:name w:val="F69404F31BC841ADAF97D608283B3CEA"/>
  </w:style>
  <w:style w:type="paragraph" w:customStyle="1" w:styleId="F08118D6BB0A46D088EA5F17CBF1E766">
    <w:name w:val="F08118D6BB0A46D088EA5F17CBF1E766"/>
  </w:style>
  <w:style w:type="paragraph" w:customStyle="1" w:styleId="66C31A1936114D63A616F136ECB728CB">
    <w:name w:val="66C31A1936114D63A616F136ECB728CB"/>
  </w:style>
  <w:style w:type="paragraph" w:customStyle="1" w:styleId="8E2BD1A8F6704D0181EBE8060A2088F7">
    <w:name w:val="8E2BD1A8F6704D0181EBE8060A2088F7"/>
  </w:style>
  <w:style w:type="paragraph" w:customStyle="1" w:styleId="3BC57F163CB24BAEAB39EAF18B53EBAD">
    <w:name w:val="3BC57F163CB24BAEAB39EAF18B53EBAD"/>
  </w:style>
  <w:style w:type="paragraph" w:customStyle="1" w:styleId="69116D9103224B9E87C10B9E445FB0B6">
    <w:name w:val="69116D9103224B9E87C10B9E445FB0B6"/>
  </w:style>
  <w:style w:type="paragraph" w:customStyle="1" w:styleId="1E0C6C9566F54066AEBAE57DC549EC30">
    <w:name w:val="1E0C6C9566F54066AEBAE57DC549EC30"/>
  </w:style>
  <w:style w:type="paragraph" w:customStyle="1" w:styleId="776C761D9C984B79B739CEC4F97CAC14">
    <w:name w:val="776C761D9C984B79B739CEC4F97CAC14"/>
  </w:style>
  <w:style w:type="paragraph" w:customStyle="1" w:styleId="CBE984E0052548CE9751AB5194B676C3">
    <w:name w:val="CBE984E0052548CE9751AB5194B676C3"/>
  </w:style>
  <w:style w:type="paragraph" w:customStyle="1" w:styleId="88E8774E61364345824889CC377BACA6">
    <w:name w:val="88E8774E61364345824889CC377BACA6"/>
  </w:style>
  <w:style w:type="paragraph" w:customStyle="1" w:styleId="26C0A26DEAA5460380666D7D2D3571A9">
    <w:name w:val="26C0A26DEAA5460380666D7D2D3571A9"/>
  </w:style>
  <w:style w:type="paragraph" w:customStyle="1" w:styleId="8DB28FDD76964F3B97347F473B59A03E">
    <w:name w:val="8DB28FDD76964F3B97347F473B59A03E"/>
  </w:style>
  <w:style w:type="paragraph" w:customStyle="1" w:styleId="0B72C50FD831487490D814AFF829CC2C">
    <w:name w:val="0B72C50FD831487490D814AFF829CC2C"/>
  </w:style>
  <w:style w:type="paragraph" w:customStyle="1" w:styleId="D27D0CAA0C1D4776BF94C6F0EE93BF3C">
    <w:name w:val="D27D0CAA0C1D4776BF94C6F0EE93BF3C"/>
  </w:style>
  <w:style w:type="paragraph" w:customStyle="1" w:styleId="92DC88BD59F84CADADC5927A1F0F4EEF">
    <w:name w:val="92DC88BD59F84CADADC5927A1F0F4EEF"/>
  </w:style>
  <w:style w:type="paragraph" w:customStyle="1" w:styleId="9ECA06BCDCEF47C2ABD629D5F50BD2B7">
    <w:name w:val="9ECA06BCDCEF47C2ABD629D5F50BD2B7"/>
  </w:style>
  <w:style w:type="paragraph" w:customStyle="1" w:styleId="27F9042A9F4F47918C47E1B5ECFDE4F5">
    <w:name w:val="27F9042A9F4F47918C47E1B5ECFDE4F5"/>
  </w:style>
  <w:style w:type="paragraph" w:customStyle="1" w:styleId="0238CC57B9A949A1BA343C348380C3DB">
    <w:name w:val="0238CC57B9A949A1BA343C348380C3DB"/>
  </w:style>
  <w:style w:type="paragraph" w:customStyle="1" w:styleId="EDD12CF362064D0CB93F1284A8D6646D">
    <w:name w:val="EDD12CF362064D0CB93F1284A8D6646D"/>
  </w:style>
  <w:style w:type="paragraph" w:customStyle="1" w:styleId="036D23928468428D974846C5CBD43632">
    <w:name w:val="036D23928468428D974846C5CBD43632"/>
  </w:style>
  <w:style w:type="paragraph" w:customStyle="1" w:styleId="96327987F1BD40EF9BA5088FDE907880">
    <w:name w:val="96327987F1BD40EF9BA5088FDE907880"/>
  </w:style>
  <w:style w:type="paragraph" w:customStyle="1" w:styleId="B416C5D05DF242449C40311A7B6A99D8">
    <w:name w:val="B416C5D05DF242449C40311A7B6A99D8"/>
  </w:style>
  <w:style w:type="paragraph" w:customStyle="1" w:styleId="CF8D55117A644D09924A33F29AFFCBBD">
    <w:name w:val="CF8D55117A644D09924A33F29AFFCBBD"/>
  </w:style>
  <w:style w:type="paragraph" w:customStyle="1" w:styleId="9E40CB5AADC64C65BEAA9DECE27E9A31">
    <w:name w:val="9E40CB5AADC64C65BEAA9DECE27E9A31"/>
  </w:style>
  <w:style w:type="paragraph" w:customStyle="1" w:styleId="B00C54446CCD480BB4E0D7B7A7F5E5FC">
    <w:name w:val="B00C54446CCD480BB4E0D7B7A7F5E5FC"/>
  </w:style>
  <w:style w:type="paragraph" w:customStyle="1" w:styleId="E856895CEA714A40816E9B58F3F2C360">
    <w:name w:val="E856895CEA714A40816E9B58F3F2C360"/>
  </w:style>
  <w:style w:type="paragraph" w:customStyle="1" w:styleId="6F503B7B0D6F4A76B89A3180FE590563">
    <w:name w:val="6F503B7B0D6F4A76B89A3180FE590563"/>
  </w:style>
  <w:style w:type="paragraph" w:customStyle="1" w:styleId="5554F161D1CD4447B3139EC0E9A42356">
    <w:name w:val="5554F161D1CD4447B3139EC0E9A42356"/>
  </w:style>
  <w:style w:type="paragraph" w:customStyle="1" w:styleId="8C0899A62E8544279B149FB783FE9904">
    <w:name w:val="8C0899A62E8544279B149FB783FE9904"/>
  </w:style>
  <w:style w:type="paragraph" w:customStyle="1" w:styleId="7AC7F1DBA4D346F38BE81BD8C8E2643F">
    <w:name w:val="7AC7F1DBA4D346F38BE81BD8C8E2643F"/>
  </w:style>
  <w:style w:type="paragraph" w:customStyle="1" w:styleId="DFC745989A374CC4B4E8BC901AF2C415">
    <w:name w:val="DFC745989A374CC4B4E8BC901AF2C415"/>
  </w:style>
  <w:style w:type="paragraph" w:customStyle="1" w:styleId="9010AECB954843AEBACBFC9ADFF2A2FB">
    <w:name w:val="9010AECB954843AEBACBFC9ADFF2A2FB"/>
  </w:style>
  <w:style w:type="paragraph" w:customStyle="1" w:styleId="F9F8112A4B054630AC18ACC44B4A215A">
    <w:name w:val="F9F8112A4B054630AC18ACC44B4A215A"/>
  </w:style>
  <w:style w:type="paragraph" w:customStyle="1" w:styleId="28F2A1C2F2D14C0EA1DE3852E2D0EC7E">
    <w:name w:val="28F2A1C2F2D14C0EA1DE3852E2D0EC7E"/>
  </w:style>
  <w:style w:type="paragraph" w:customStyle="1" w:styleId="9DF50BE8B53B46ABB572CE2B691D13F7">
    <w:name w:val="9DF50BE8B53B46ABB572CE2B691D13F7"/>
  </w:style>
  <w:style w:type="paragraph" w:customStyle="1" w:styleId="20626AB415AB4C168B8D52BB06C2DF0D">
    <w:name w:val="20626AB415AB4C168B8D52BB06C2DF0D"/>
  </w:style>
  <w:style w:type="paragraph" w:customStyle="1" w:styleId="05AB616142794C099AC1CF932376A829">
    <w:name w:val="05AB616142794C099AC1CF932376A829"/>
  </w:style>
  <w:style w:type="character" w:styleId="Hyperlink">
    <w:name w:val="Hyperlink"/>
    <w:basedOn w:val="DefaultParagraphFont"/>
    <w:uiPriority w:val="99"/>
    <w:unhideWhenUsed/>
    <w:rPr>
      <w:color w:val="467886" w:themeColor="hyperlink"/>
      <w:u w:val="single"/>
    </w:rPr>
  </w:style>
  <w:style w:type="paragraph" w:customStyle="1" w:styleId="2CF1F6C445C641E68BBD923CF7078561">
    <w:name w:val="2CF1F6C445C641E68BBD923CF7078561"/>
  </w:style>
  <w:style w:type="paragraph" w:customStyle="1" w:styleId="B4F61938DF0B40F5A57A0DCFA24D617D">
    <w:name w:val="B4F61938DF0B40F5A57A0DCFA24D617D"/>
    <w:rsid w:val="00035D83"/>
  </w:style>
  <w:style w:type="paragraph" w:customStyle="1" w:styleId="5B387C38D8D841A082592765D03253AF">
    <w:name w:val="5B387C38D8D841A082592765D03253AF"/>
    <w:rsid w:val="00035D83"/>
  </w:style>
  <w:style w:type="paragraph" w:customStyle="1" w:styleId="B1BC197A36364C3CB142E9E76F95A3D2">
    <w:name w:val="B1BC197A36364C3CB142E9E76F95A3D2"/>
    <w:rsid w:val="00035D83"/>
  </w:style>
  <w:style w:type="paragraph" w:customStyle="1" w:styleId="3AAF7FAE0076449AA2996DA99DE1F081">
    <w:name w:val="3AAF7FAE0076449AA2996DA99DE1F081"/>
    <w:rsid w:val="00035D83"/>
  </w:style>
  <w:style w:type="paragraph" w:customStyle="1" w:styleId="F0EEAC8A8AD944C9A2EC8760D6F1647C">
    <w:name w:val="F0EEAC8A8AD944C9A2EC8760D6F1647C"/>
    <w:rsid w:val="00035D83"/>
  </w:style>
  <w:style w:type="paragraph" w:customStyle="1" w:styleId="401C9CD3388342C288B1DD44B20163B4">
    <w:name w:val="401C9CD3388342C288B1DD44B20163B4"/>
    <w:rsid w:val="00035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2024-11-23T16:43:00Z</dcterms:created>
  <dcterms:modified xsi:type="dcterms:W3CDTF">2024-11-23T20:29:00Z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